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 w:after="0"/>
        <w:ind w:right="0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spacing w:line="240" w:lineRule="auto"/>
        <w:ind w:left="115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pict>
          <v:group style="width:516pt;height:376.05pt;mso-position-horizontal-relative:char;mso-position-vertical-relative:line" coordorigin="0,0" coordsize="10320,7521">
            <v:group style="position:absolute;left:26;top:26;width:10267;height:721" coordorigin="26,26" coordsize="10267,721">
              <v:shape style="position:absolute;left:26;top:26;width:10267;height:721" coordorigin="26,26" coordsize="10267,721" path="m26,747l10293,747,10293,26,26,26,26,747xe" filled="true" fillcolor="#109baa" stroked="false">
                <v:path arrowok="t"/>
                <v:fill type="solid"/>
              </v:shape>
            </v:group>
            <v:group style="position:absolute;left:26;top:2512;width:10267;height:721" coordorigin="26,2512" coordsize="10267,721">
              <v:shape style="position:absolute;left:26;top:2512;width:10267;height:721" coordorigin="26,2512" coordsize="10267,721" path="m26,3233l10293,3233,10293,2512,26,2512,26,3233xe" filled="true" fillcolor="#109baa" stroked="false">
                <v:path arrowok="t"/>
                <v:fill type="solid"/>
              </v:shape>
            </v:group>
            <v:group style="position:absolute;left:26;top:4998;width:10267;height:721" coordorigin="26,4998" coordsize="10267,721">
              <v:shape style="position:absolute;left:26;top:4998;width:10267;height:721" coordorigin="26,4998" coordsize="10267,721" path="m26,5719l10293,5719,10293,4998,26,4998,26,5719xe" filled="true" fillcolor="#109baa" stroked="false">
                <v:path arrowok="t"/>
                <v:fill type="solid"/>
              </v:shape>
            </v:group>
            <v:group style="position:absolute;left:5520;top:5708;width:2392;height:1786" coordorigin="5520,5708" coordsize="2392,1786">
              <v:shape style="position:absolute;left:5520;top:5708;width:2392;height:1786" coordorigin="5520,5708" coordsize="2392,1786" path="m5520,7494l7912,7494,7912,5708,5520,5708,5520,7494xe" filled="true" fillcolor="#bfbfbf" stroked="false">
                <v:path arrowok="t"/>
                <v:fill type="solid"/>
              </v:shape>
            </v:group>
            <v:group style="position:absolute;left:32;top:16;width:2;height:7489" coordorigin="32,16" coordsize="2,7489">
              <v:shape style="position:absolute;left:32;top:16;width:2;height:7489" coordorigin="32,16" coordsize="0,7489" path="m32,16l32,7505e" filled="false" stroked="true" strokeweight="1.567pt" strokecolor="#000000">
                <v:path arrowok="t"/>
              </v:shape>
            </v:group>
            <v:group style="position:absolute;left:763;top:726;width:2;height:1807" coordorigin="763,726" coordsize="2,1807">
              <v:shape style="position:absolute;left:763;top:726;width:2;height:1807" coordorigin="763,726" coordsize="0,1807" path="m763,726l763,2533e" filled="false" stroked="true" strokeweight="1.567pt" strokecolor="#000000">
                <v:path arrowok="t"/>
              </v:shape>
            </v:group>
            <v:group style="position:absolute;left:763;top:3212;width:2;height:1807" coordorigin="763,3212" coordsize="2,1807">
              <v:shape style="position:absolute;left:763;top:3212;width:2;height:1807" coordorigin="763,3212" coordsize="0,1807" path="m763,3212l763,5019e" filled="false" stroked="true" strokeweight="1.567pt" strokecolor="#000000">
                <v:path arrowok="t"/>
              </v:shape>
            </v:group>
            <v:group style="position:absolute;left:763;top:5698;width:2;height:1807" coordorigin="763,5698" coordsize="2,1807">
              <v:shape style="position:absolute;left:763;top:5698;width:2;height:1807" coordorigin="763,5698" coordsize="0,1807" path="m763,5698l763,7505e" filled="false" stroked="true" strokeweight="1.567pt" strokecolor="#000000">
                <v:path arrowok="t"/>
              </v:shape>
            </v:group>
            <v:group style="position:absolute;left:3144;top:726;width:2;height:1807" coordorigin="3144,726" coordsize="2,1807">
              <v:shape style="position:absolute;left:3144;top:726;width:2;height:1807" coordorigin="3144,726" coordsize="0,1807" path="m3144,726l3144,2533e" filled="false" stroked="true" strokeweight="1.567pt" strokecolor="#000000">
                <v:path arrowok="t"/>
              </v:shape>
            </v:group>
            <v:group style="position:absolute;left:3144;top:3212;width:2;height:1807" coordorigin="3144,3212" coordsize="2,1807">
              <v:shape style="position:absolute;left:3144;top:3212;width:2;height:1807" coordorigin="3144,3212" coordsize="0,1807" path="m3144,3212l3144,5019e" filled="false" stroked="true" strokeweight="1.567pt" strokecolor="#000000">
                <v:path arrowok="t"/>
              </v:shape>
            </v:group>
            <v:group style="position:absolute;left:3144;top:5698;width:2;height:1807" coordorigin="3144,5698" coordsize="2,1807">
              <v:shape style="position:absolute;left:3144;top:5698;width:2;height:1807" coordorigin="3144,5698" coordsize="0,1807" path="m3144,5698l3144,7505e" filled="false" stroked="true" strokeweight="1.567pt" strokecolor="#000000">
                <v:path arrowok="t"/>
              </v:shape>
            </v:group>
            <v:group style="position:absolute;left:5525;top:726;width:2;height:1807" coordorigin="5525,726" coordsize="2,1807">
              <v:shape style="position:absolute;left:5525;top:726;width:2;height:1807" coordorigin="5525,726" coordsize="0,1807" path="m5525,726l5525,2533e" filled="false" stroked="true" strokeweight="1.567pt" strokecolor="#000000">
                <v:path arrowok="t"/>
              </v:shape>
            </v:group>
            <v:group style="position:absolute;left:5525;top:3212;width:2;height:1807" coordorigin="5525,3212" coordsize="2,1807">
              <v:shape style="position:absolute;left:5525;top:3212;width:2;height:1807" coordorigin="5525,3212" coordsize="0,1807" path="m5525,3212l5525,5019e" filled="false" stroked="true" strokeweight="1.567pt" strokecolor="#000000">
                <v:path arrowok="t"/>
              </v:shape>
            </v:group>
            <v:group style="position:absolute;left:5525;top:5698;width:2;height:1807" coordorigin="5525,5698" coordsize="2,1807">
              <v:shape style="position:absolute;left:5525;top:5698;width:2;height:1807" coordorigin="5525,5698" coordsize="0,1807" path="m5525,5698l5525,7505e" filled="false" stroked="true" strokeweight="1.567pt" strokecolor="#000000">
                <v:path arrowok="t"/>
              </v:shape>
            </v:group>
            <v:group style="position:absolute;left:7907;top:726;width:2;height:1807" coordorigin="7907,726" coordsize="2,1807">
              <v:shape style="position:absolute;left:7907;top:726;width:2;height:1807" coordorigin="7907,726" coordsize="0,1807" path="m7907,726l7907,2533e" filled="false" stroked="true" strokeweight="1.567pt" strokecolor="#000000">
                <v:path arrowok="t"/>
              </v:shape>
            </v:group>
            <v:group style="position:absolute;left:7907;top:3212;width:2;height:1807" coordorigin="7907,3212" coordsize="2,1807">
              <v:shape style="position:absolute;left:7907;top:3212;width:2;height:1807" coordorigin="7907,3212" coordsize="0,1807" path="m7907,3212l7907,5019e" filled="false" stroked="true" strokeweight="1.567pt" strokecolor="#000000">
                <v:path arrowok="t"/>
              </v:shape>
            </v:group>
            <v:group style="position:absolute;left:7907;top:5698;width:2;height:1807" coordorigin="7907,5698" coordsize="2,1807">
              <v:shape style="position:absolute;left:7907;top:5698;width:2;height:1807" coordorigin="7907,5698" coordsize="0,1807" path="m7907,5698l7907,7505e" filled="false" stroked="true" strokeweight="1.567pt" strokecolor="#000000">
                <v:path arrowok="t"/>
              </v:shape>
            </v:group>
            <v:group style="position:absolute;left:16;top:32;width:10288;height:2" coordorigin="16,32" coordsize="10288,2">
              <v:shape style="position:absolute;left:16;top:32;width:10288;height:2" coordorigin="16,32" coordsize="10288,0" path="m16,32l10304,32e" filled="false" stroked="true" strokeweight="1.567pt" strokecolor="#000000">
                <v:path arrowok="t"/>
              </v:shape>
            </v:group>
            <v:group style="position:absolute;left:16;top:742;width:10288;height:2" coordorigin="16,742" coordsize="10288,2">
              <v:shape style="position:absolute;left:16;top:742;width:10288;height:2" coordorigin="16,742" coordsize="10288,0" path="m16,742l10304,742e" filled="false" stroked="true" strokeweight="1.567pt" strokecolor="#000000">
                <v:path arrowok="t"/>
              </v:shape>
            </v:group>
            <v:group style="position:absolute;left:16;top:2517;width:10288;height:2" coordorigin="16,2517" coordsize="10288,2">
              <v:shape style="position:absolute;left:16;top:2517;width:10288;height:2" coordorigin="16,2517" coordsize="10288,0" path="m16,2517l10304,2517e" filled="false" stroked="true" strokeweight="1.567pt" strokecolor="#000000">
                <v:path arrowok="t"/>
              </v:shape>
            </v:group>
            <v:group style="position:absolute;left:16;top:3228;width:10288;height:2" coordorigin="16,3228" coordsize="10288,2">
              <v:shape style="position:absolute;left:16;top:3228;width:10288;height:2" coordorigin="16,3228" coordsize="10288,0" path="m16,3228l10304,3228e" filled="false" stroked="true" strokeweight="1.567pt" strokecolor="#000000">
                <v:path arrowok="t"/>
              </v:shape>
            </v:group>
            <v:group style="position:absolute;left:16;top:5003;width:10288;height:2" coordorigin="16,5003" coordsize="10288,2">
              <v:shape style="position:absolute;left:16;top:5003;width:10288;height:2" coordorigin="16,5003" coordsize="10288,0" path="m16,5003l10304,5003e" filled="false" stroked="true" strokeweight="1.567pt" strokecolor="#000000">
                <v:path arrowok="t"/>
              </v:shape>
            </v:group>
            <v:group style="position:absolute;left:16;top:5713;width:10288;height:2" coordorigin="16,5713" coordsize="10288,2">
              <v:shape style="position:absolute;left:16;top:5713;width:10288;height:2" coordorigin="16,5713" coordsize="10288,0" path="m16,5713l10304,5713e" filled="false" stroked="true" strokeweight="1.567pt" strokecolor="#000000">
                <v:path arrowok="t"/>
              </v:shape>
            </v:group>
            <v:group style="position:absolute;left:16;top:7489;width:10288;height:2" coordorigin="16,7489" coordsize="10288,2">
              <v:shape style="position:absolute;left:16;top:7489;width:10288;height:2" coordorigin="16,7489" coordsize="10288,0" path="m16,7489l10304,7489e" filled="false" stroked="true" strokeweight="1.567pt" strokecolor="#000000">
                <v:path arrowok="t"/>
              </v:shape>
            </v:group>
            <v:group style="position:absolute;left:10288;top:16;width:2;height:7489" coordorigin="10288,16" coordsize="2,7489">
              <v:shape style="position:absolute;left:10288;top:16;width:2;height:7489" coordorigin="10288,16" coordsize="0,7489" path="m10288,16l10288,7505e" filled="false" stroked="true" strokeweight="1.56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sectPr>
      <w:type w:val="continuous"/>
      <w:pgSz w:w="12240" w:h="15840"/>
      <w:pgMar w:top="1500" w:bottom="280" w:left="8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tpatrick</dc:creator>
  <dc:title>Sliding Fee - Google Sheets</dc:title>
  <dcterms:created xsi:type="dcterms:W3CDTF">2024-07-12T17:02:41Z</dcterms:created>
  <dcterms:modified xsi:type="dcterms:W3CDTF">2024-07-12T17:02:41Z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2024-07-12T00:00:00Z</vt:filetime>
  </property>
</Properties>
</file>